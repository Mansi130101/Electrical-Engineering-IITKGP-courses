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391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AB397D" w14:paraId="7D9C4811" w14:textId="77777777" w:rsidTr="00AB397D">
        <w:tc>
          <w:tcPr>
            <w:tcW w:w="3085" w:type="dxa"/>
          </w:tcPr>
          <w:p w14:paraId="137ED3EC" w14:textId="77777777" w:rsidR="00AB397D" w:rsidRPr="00043CCD" w:rsidRDefault="00AB397D" w:rsidP="00AB397D">
            <w:pPr>
              <w:rPr>
                <w:rFonts w:ascii="Arial" w:hAnsi="Arial" w:cs="Arial"/>
                <w:b/>
              </w:rPr>
            </w:pPr>
            <w:r w:rsidRPr="00043CCD">
              <w:rPr>
                <w:rFonts w:ascii="Arial" w:hAnsi="Arial" w:cs="Arial"/>
                <w:b/>
              </w:rPr>
              <w:t xml:space="preserve">Name: </w:t>
            </w:r>
          </w:p>
        </w:tc>
        <w:tc>
          <w:tcPr>
            <w:tcW w:w="6157" w:type="dxa"/>
          </w:tcPr>
          <w:p w14:paraId="0394C6D3" w14:textId="423368AE" w:rsidR="00AB397D" w:rsidRDefault="002C2164" w:rsidP="00AB397D">
            <w:r>
              <w:t>MANSI UNIYAL</w:t>
            </w:r>
          </w:p>
        </w:tc>
      </w:tr>
      <w:tr w:rsidR="00AB397D" w14:paraId="212079D1" w14:textId="77777777" w:rsidTr="00AB397D">
        <w:tc>
          <w:tcPr>
            <w:tcW w:w="3085" w:type="dxa"/>
          </w:tcPr>
          <w:p w14:paraId="6F85B5F3" w14:textId="77777777" w:rsidR="00AB397D" w:rsidRPr="00043CCD" w:rsidRDefault="00AB397D" w:rsidP="00AB397D">
            <w:pPr>
              <w:rPr>
                <w:rFonts w:ascii="Arial" w:hAnsi="Arial" w:cs="Arial"/>
                <w:b/>
              </w:rPr>
            </w:pPr>
            <w:r w:rsidRPr="00043CCD">
              <w:rPr>
                <w:rFonts w:ascii="Arial" w:hAnsi="Arial" w:cs="Arial"/>
                <w:b/>
              </w:rPr>
              <w:t>Roll Number:</w:t>
            </w:r>
          </w:p>
        </w:tc>
        <w:tc>
          <w:tcPr>
            <w:tcW w:w="6157" w:type="dxa"/>
          </w:tcPr>
          <w:p w14:paraId="77A21C31" w14:textId="0B0B33AA" w:rsidR="00AB397D" w:rsidRDefault="002C2164" w:rsidP="00AB397D">
            <w:r>
              <w:t>19EE10039</w:t>
            </w:r>
          </w:p>
        </w:tc>
      </w:tr>
    </w:tbl>
    <w:p w14:paraId="75EDFDB2" w14:textId="77777777" w:rsidR="00AB397D" w:rsidRDefault="00AB397D"/>
    <w:p w14:paraId="462A8D66" w14:textId="47C9C637" w:rsidR="00043CCD" w:rsidRPr="00EA4E35" w:rsidRDefault="00AB397D">
      <w:pPr>
        <w:rPr>
          <w:b/>
          <w:sz w:val="24"/>
        </w:rPr>
      </w:pPr>
      <w:r w:rsidRPr="00EA4E35">
        <w:rPr>
          <w:b/>
          <w:sz w:val="24"/>
        </w:rPr>
        <w:t xml:space="preserve">Experiment No. </w:t>
      </w:r>
      <w:r w:rsidR="002C2164">
        <w:rPr>
          <w:b/>
          <w:sz w:val="24"/>
        </w:rPr>
        <w:t>5</w:t>
      </w:r>
    </w:p>
    <w:p w14:paraId="697F6615" w14:textId="3D105DBF" w:rsidR="00AB397D" w:rsidRPr="00EA4E35" w:rsidRDefault="00AB397D">
      <w:pPr>
        <w:rPr>
          <w:b/>
          <w:sz w:val="24"/>
        </w:rPr>
      </w:pPr>
      <w:r w:rsidRPr="00EA4E35">
        <w:rPr>
          <w:b/>
          <w:sz w:val="24"/>
        </w:rPr>
        <w:t xml:space="preserve">Name of the Experiment: </w:t>
      </w:r>
      <w:r w:rsidR="002C2164">
        <w:rPr>
          <w:b/>
          <w:sz w:val="24"/>
        </w:rPr>
        <w:t>CAPACITIVE RECTIFICATION</w:t>
      </w:r>
    </w:p>
    <w:p w14:paraId="577C2046" w14:textId="77777777" w:rsidR="00AB397D" w:rsidRDefault="00AB397D"/>
    <w:p w14:paraId="4FEF05CE" w14:textId="77777777" w:rsidR="00E50ACA" w:rsidRPr="00E50ACA" w:rsidRDefault="00E50ACA" w:rsidP="00E50ACA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E50ACA">
        <w:rPr>
          <w:rFonts w:ascii="Arial" w:hAnsi="Arial" w:cs="Arial"/>
          <w:b/>
          <w:u w:val="single"/>
        </w:rPr>
        <w:t>Aim of the experiment</w:t>
      </w:r>
    </w:p>
    <w:p w14:paraId="363E705D" w14:textId="77777777" w:rsidR="002C2164" w:rsidRPr="00AC04C1" w:rsidRDefault="002C2164" w:rsidP="00AC04C1">
      <w:pPr>
        <w:numPr>
          <w:ilvl w:val="0"/>
          <w:numId w:val="14"/>
        </w:num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lang w:eastAsia="en-IN"/>
        </w:rPr>
      </w:pPr>
      <w:r w:rsidRPr="00AC04C1">
        <w:rPr>
          <w:rFonts w:ascii="Lucida Sans Unicode" w:eastAsia="Times New Roman" w:hAnsi="Lucida Sans Unicode" w:cs="Lucida Sans Unicode"/>
          <w:color w:val="000000"/>
          <w:lang w:eastAsia="en-IN"/>
        </w:rPr>
        <w:t>Learn Filtering of Rectified signal</w:t>
      </w:r>
    </w:p>
    <w:p w14:paraId="146963F9" w14:textId="77777777" w:rsidR="002C2164" w:rsidRPr="00AC04C1" w:rsidRDefault="002C2164" w:rsidP="00AC04C1">
      <w:pPr>
        <w:numPr>
          <w:ilvl w:val="0"/>
          <w:numId w:val="14"/>
        </w:num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lang w:eastAsia="en-IN"/>
        </w:rPr>
      </w:pPr>
      <w:r w:rsidRPr="00AC04C1">
        <w:rPr>
          <w:rFonts w:ascii="Lucida Sans Unicode" w:eastAsia="Times New Roman" w:hAnsi="Lucida Sans Unicode" w:cs="Lucida Sans Unicode"/>
          <w:color w:val="000000"/>
          <w:lang w:eastAsia="en-IN"/>
        </w:rPr>
        <w:t>Ripple Voltage and Ripple Factor</w:t>
      </w:r>
    </w:p>
    <w:p w14:paraId="1FBE8AA7" w14:textId="60753B69" w:rsidR="00E50ACA" w:rsidRPr="00AC04C1" w:rsidRDefault="002C2164" w:rsidP="00AC04C1">
      <w:pPr>
        <w:numPr>
          <w:ilvl w:val="0"/>
          <w:numId w:val="14"/>
        </w:num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lang w:eastAsia="en-IN"/>
        </w:rPr>
      </w:pPr>
      <w:r w:rsidRPr="00AC04C1">
        <w:rPr>
          <w:rFonts w:ascii="Lucida Sans Unicode" w:eastAsia="Times New Roman" w:hAnsi="Lucida Sans Unicode" w:cs="Lucida Sans Unicode"/>
          <w:color w:val="000000"/>
          <w:lang w:eastAsia="en-IN"/>
        </w:rPr>
        <w:t>Learn Capacitive filtering</w:t>
      </w:r>
    </w:p>
    <w:p w14:paraId="6BD9E1D6" w14:textId="77777777" w:rsidR="00E50ACA" w:rsidRPr="00E50ACA" w:rsidRDefault="00E50ACA">
      <w:pPr>
        <w:rPr>
          <w:rFonts w:ascii="Arial" w:hAnsi="Arial" w:cs="Arial"/>
          <w:b/>
          <w:u w:val="single"/>
        </w:rPr>
      </w:pPr>
    </w:p>
    <w:p w14:paraId="04D4F914" w14:textId="44D07E4B" w:rsidR="002C2164" w:rsidRPr="002C2164" w:rsidRDefault="00E50ACA" w:rsidP="002C2164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E50ACA">
        <w:rPr>
          <w:rFonts w:ascii="Arial" w:hAnsi="Arial" w:cs="Arial"/>
          <w:b/>
          <w:u w:val="single"/>
        </w:rPr>
        <w:t>Tools used:</w:t>
      </w:r>
    </w:p>
    <w:p w14:paraId="79641994" w14:textId="3A4A35EF" w:rsidR="002C2164" w:rsidRDefault="002C2164" w:rsidP="002C2164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Cs/>
        </w:rPr>
      </w:pPr>
      <w:r w:rsidRPr="0053598F">
        <w:rPr>
          <w:rFonts w:ascii="Lucida Sans Unicode" w:hAnsi="Lucida Sans Unicode" w:cs="Lucida Sans Unicode"/>
          <w:bCs/>
        </w:rPr>
        <w:t xml:space="preserve">Stimulation: </w:t>
      </w:r>
      <w:proofErr w:type="spellStart"/>
      <w:r w:rsidRPr="0053598F">
        <w:rPr>
          <w:rFonts w:ascii="Lucida Sans Unicode" w:hAnsi="Lucida Sans Unicode" w:cs="Lucida Sans Unicode"/>
          <w:bCs/>
        </w:rPr>
        <w:t>Vlabs</w:t>
      </w:r>
      <w:proofErr w:type="spellEnd"/>
    </w:p>
    <w:p w14:paraId="4C03DC61" w14:textId="0930B723" w:rsidR="00D01FAD" w:rsidRPr="00D01FAD" w:rsidRDefault="00D01FAD" w:rsidP="00D01FAD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Cs/>
        </w:rPr>
      </w:pPr>
      <w:r w:rsidRPr="00D01FAD">
        <w:rPr>
          <w:rFonts w:ascii="Lucida Sans Unicode" w:hAnsi="Lucida Sans Unicode" w:cs="Lucida Sans Unicode"/>
          <w:bCs/>
        </w:rPr>
        <w:t>Breadboarding</w:t>
      </w:r>
      <w:r>
        <w:rPr>
          <w:rFonts w:ascii="Lucida Sans Unicode" w:hAnsi="Lucida Sans Unicode" w:cs="Lucida Sans Unicode"/>
          <w:bCs/>
        </w:rPr>
        <w:t xml:space="preserve"> </w:t>
      </w:r>
      <w:r w:rsidRPr="00D01FAD">
        <w:rPr>
          <w:rFonts w:ascii="Lucida Sans Unicode" w:hAnsi="Lucida Sans Unicode" w:cs="Lucida Sans Unicode"/>
          <w:bCs/>
        </w:rPr>
        <w:t>socket</w:t>
      </w:r>
    </w:p>
    <w:p w14:paraId="535F1767" w14:textId="02492F90" w:rsidR="00D01FAD" w:rsidRPr="0053598F" w:rsidRDefault="00D01FAD" w:rsidP="002C2164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Cs/>
        </w:rPr>
      </w:pPr>
      <w:bookmarkStart w:id="0" w:name="_Hlk53045731"/>
      <w:r>
        <w:rPr>
          <w:rFonts w:ascii="Lucida Sans Unicode" w:hAnsi="Lucida Sans Unicode" w:cs="Lucida Sans Unicode"/>
          <w:bCs/>
        </w:rPr>
        <w:t>Oscilloscope</w:t>
      </w:r>
    </w:p>
    <w:p w14:paraId="10362E24" w14:textId="77777777" w:rsidR="002C2164" w:rsidRPr="0053598F" w:rsidRDefault="002C2164" w:rsidP="002C2164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Cs/>
        </w:rPr>
      </w:pPr>
      <w:r w:rsidRPr="0053598F">
        <w:rPr>
          <w:rFonts w:ascii="Lucida Sans Unicode" w:hAnsi="Lucida Sans Unicode" w:cs="Lucida Sans Unicode"/>
          <w:bCs/>
        </w:rPr>
        <w:t>Connecting Wires</w:t>
      </w:r>
    </w:p>
    <w:bookmarkEnd w:id="0"/>
    <w:p w14:paraId="0994D9CC" w14:textId="0505E73B" w:rsidR="002C2164" w:rsidRPr="0053598F" w:rsidRDefault="002C2164" w:rsidP="002C2164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Cs/>
        </w:rPr>
      </w:pPr>
      <w:r w:rsidRPr="0053598F">
        <w:rPr>
          <w:rFonts w:ascii="Lucida Sans Unicode" w:hAnsi="Lucida Sans Unicode" w:cs="Lucida Sans Unicode"/>
          <w:bCs/>
        </w:rPr>
        <w:t>Diode</w:t>
      </w:r>
      <w:r>
        <w:rPr>
          <w:rFonts w:ascii="Lucida Sans Unicode" w:hAnsi="Lucida Sans Unicode" w:cs="Lucida Sans Unicode"/>
          <w:bCs/>
        </w:rPr>
        <w:t>s</w:t>
      </w:r>
    </w:p>
    <w:p w14:paraId="2E741BDC" w14:textId="77777777" w:rsidR="002C2164" w:rsidRPr="0053598F" w:rsidRDefault="002C2164" w:rsidP="002C2164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Cs/>
        </w:rPr>
      </w:pPr>
      <w:r w:rsidRPr="0053598F">
        <w:rPr>
          <w:rFonts w:ascii="Lucida Sans Unicode" w:hAnsi="Lucida Sans Unicode" w:cs="Lucida Sans Unicode"/>
          <w:bCs/>
        </w:rPr>
        <w:t>Sinusoidal input voltage source</w:t>
      </w:r>
    </w:p>
    <w:p w14:paraId="375D9BF7" w14:textId="2384BE62" w:rsidR="002C2164" w:rsidRDefault="002C2164" w:rsidP="002C2164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Cs/>
        </w:rPr>
      </w:pPr>
      <w:r w:rsidRPr="0053598F">
        <w:rPr>
          <w:rFonts w:ascii="Lucida Sans Unicode" w:hAnsi="Lucida Sans Unicode" w:cs="Lucida Sans Unicode"/>
          <w:bCs/>
        </w:rPr>
        <w:t xml:space="preserve">Load resistance </w:t>
      </w:r>
    </w:p>
    <w:p w14:paraId="4E97FF79" w14:textId="397ACC48" w:rsidR="00E50ACA" w:rsidRDefault="002C2164" w:rsidP="002C2164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Cs/>
        </w:rPr>
        <w:t>Capacitor</w:t>
      </w:r>
    </w:p>
    <w:p w14:paraId="36FBB283" w14:textId="77777777" w:rsidR="002C2164" w:rsidRPr="002C2164" w:rsidRDefault="002C2164" w:rsidP="002C2164">
      <w:pPr>
        <w:pStyle w:val="ListParagraph"/>
        <w:ind w:left="1440"/>
        <w:rPr>
          <w:rFonts w:ascii="Lucida Sans Unicode" w:hAnsi="Lucida Sans Unicode" w:cs="Lucida Sans Unicode"/>
          <w:bCs/>
        </w:rPr>
      </w:pPr>
    </w:p>
    <w:p w14:paraId="3830AFBB" w14:textId="77777777" w:rsidR="00E50ACA" w:rsidRDefault="00E50ACA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 w:rsidRPr="00E50ACA"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Background knowledge (brief):</w:t>
      </w:r>
    </w:p>
    <w:p w14:paraId="17601C68" w14:textId="0643405E" w:rsidR="00AF6EAA" w:rsidRDefault="00AF6EAA" w:rsidP="00AF6EAA">
      <w:pPr>
        <w:pStyle w:val="ListParagraph"/>
        <w:numPr>
          <w:ilvl w:val="0"/>
          <w:numId w:val="5"/>
        </w:numPr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</w:pPr>
      <w:r w:rsidRPr="00AF6EAA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Filter</w:t>
      </w:r>
    </w:p>
    <w:p w14:paraId="5D091157" w14:textId="08F5D9D0" w:rsidR="00AF6EAA" w:rsidRPr="00AF6EAA" w:rsidRDefault="00AF6EAA" w:rsidP="00AF6EAA">
      <w:pPr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581BE8B" wp14:editId="23AB9813">
            <wp:extent cx="514985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5256" w14:textId="433D30AD" w:rsidR="00B82AB1" w:rsidRPr="00AC04C1" w:rsidRDefault="00AF6EAA" w:rsidP="00AC04C1">
      <w:pPr>
        <w:pStyle w:val="ListParagraph"/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</w:pPr>
      <w:r w:rsidRPr="00AF6EAA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W</w:t>
      </w:r>
      <w:r w:rsidR="003A7863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 xml:space="preserve">e have </w:t>
      </w:r>
      <w:r w:rsidRPr="00AF6EAA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 xml:space="preserve">to convert the pulsating output of the rectifier to a constant DC supply. </w:t>
      </w:r>
      <w:r w:rsidR="003A7863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W</w:t>
      </w:r>
      <w:r w:rsidR="003A7863" w:rsidRPr="003A7863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e have seen that the simplest kind of filter that can perform the filtering task just described is a capacitor. Thus, if we connect a capacitor directly across the output of a rectifier, the AC components will ‘see’ a low impedance path to ground and will not, therefore appear in the output.</w:t>
      </w:r>
    </w:p>
    <w:p w14:paraId="2106BBFA" w14:textId="0BF92172" w:rsidR="00BC6790" w:rsidRPr="00BC6790" w:rsidRDefault="00BC6790" w:rsidP="00BC6790">
      <w:pPr>
        <w:pStyle w:val="ListParagraph"/>
        <w:numPr>
          <w:ilvl w:val="0"/>
          <w:numId w:val="13"/>
        </w:numPr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</w:pPr>
      <w:r w:rsidRPr="00BC6790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lastRenderedPageBreak/>
        <w:t>Ripple Voltage</w:t>
      </w:r>
    </w:p>
    <w:p w14:paraId="78AB2F6D" w14:textId="28CDC091" w:rsidR="00BC6790" w:rsidRDefault="00BC6790" w:rsidP="00BC6790">
      <w:pPr>
        <w:pStyle w:val="ListParagraph"/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 xml:space="preserve">For </w:t>
      </w:r>
      <w:r w:rsidRPr="00BC6790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a finite capacito</w:t>
      </w:r>
      <w:r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r</w:t>
      </w:r>
      <w:r w:rsidRPr="00BC6790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 xml:space="preserve">, since a new charging pulse occurs every half cycle the capacitor charges and discharges very frequently. </w:t>
      </w:r>
      <w:r w:rsidR="00AC04C1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S</w:t>
      </w:r>
      <w:r w:rsidRPr="00BC6790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 xml:space="preserve">maller the </w:t>
      </w:r>
      <w:proofErr w:type="spellStart"/>
      <w:r w:rsidRPr="00BC6790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V</w:t>
      </w:r>
      <w:r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vertAlign w:val="subscript"/>
          <w:lang w:val="en-US"/>
        </w:rPr>
        <w:t>pp</w:t>
      </w:r>
      <w:proofErr w:type="spellEnd"/>
      <w:r w:rsidRPr="00BC6790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 xml:space="preserve">, the more the waveform will resemble a pure DC voltage. The variable portion is known as ‘ripple’ and the value </w:t>
      </w:r>
      <w:proofErr w:type="spellStart"/>
      <w:r w:rsidRPr="00BC6790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>V</w:t>
      </w:r>
      <w:r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vertAlign w:val="subscript"/>
          <w:lang w:val="en-US"/>
        </w:rPr>
        <w:t>pp</w:t>
      </w:r>
      <w:proofErr w:type="spellEnd"/>
      <w:r w:rsidRPr="00BC6790"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  <w:t xml:space="preserve"> is known as the ripple voltage.</w:t>
      </w:r>
    </w:p>
    <w:p w14:paraId="714399FC" w14:textId="77777777" w:rsidR="00BC6790" w:rsidRDefault="00BC6790" w:rsidP="00BC6790">
      <w:pPr>
        <w:ind w:firstLine="720"/>
      </w:pPr>
      <w:r>
        <w:rPr>
          <w:noProof/>
        </w:rPr>
        <w:drawing>
          <wp:inline distT="0" distB="0" distL="0" distR="0" wp14:anchorId="470413BC" wp14:editId="4C4373F4">
            <wp:extent cx="3892550" cy="2009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20" cy="219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790">
        <w:t xml:space="preserve"> </w:t>
      </w:r>
    </w:p>
    <w:p w14:paraId="52BA3966" w14:textId="6BC14A13" w:rsidR="00BC6790" w:rsidRPr="00BC6790" w:rsidRDefault="00BC6790" w:rsidP="00BC6790">
      <w:pPr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2E57B1FC" wp14:editId="68352B1B">
            <wp:extent cx="4838700" cy="437511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96" cy="46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08A7" w14:textId="66A1A8D9" w:rsidR="003A7863" w:rsidRPr="00AC04C1" w:rsidRDefault="00BC6790" w:rsidP="00AC04C1">
      <w:pPr>
        <w:pStyle w:val="ListParagraph"/>
        <w:rPr>
          <w:rStyle w:val="normaltextrun"/>
          <w:rFonts w:ascii="Lucida Sans Unicode" w:hAnsi="Lucida Sans Unicode" w:cs="Lucida Sans Unicode"/>
          <w:color w:val="000000"/>
          <w:bdr w:val="none" w:sz="0" w:space="0" w:color="auto" w:frame="1"/>
        </w:rPr>
      </w:pPr>
      <w:r w:rsidRPr="00BC6790">
        <w:rPr>
          <w:rFonts w:ascii="Lucida Sans Unicode" w:hAnsi="Lucida Sans Unicode" w:cs="Lucida Sans Unicode"/>
          <w:color w:val="000000"/>
          <w:bdr w:val="none" w:sz="0" w:space="0" w:color="auto" w:frame="1"/>
        </w:rPr>
        <w:t>Since low ripple factors a desired, choosing a large capacitance value is not practical</w:t>
      </w:r>
      <w:r>
        <w:rPr>
          <w:rFonts w:ascii="Lucida Sans Unicode" w:hAnsi="Lucida Sans Unicode" w:cs="Lucida Sans Unicode"/>
          <w:color w:val="000000"/>
          <w:bdr w:val="none" w:sz="0" w:space="0" w:color="auto" w:frame="1"/>
        </w:rPr>
        <w:t xml:space="preserve"> as they </w:t>
      </w:r>
      <w:r w:rsidRPr="00BC6790">
        <w:rPr>
          <w:rFonts w:ascii="Lucida Sans Unicode" w:hAnsi="Lucida Sans Unicode" w:cs="Lucida Sans Unicode"/>
          <w:color w:val="000000"/>
          <w:bdr w:val="none" w:sz="0" w:space="0" w:color="auto" w:frame="1"/>
        </w:rPr>
        <w:t>cost more and will create higher peak currents in the transformer secondary and in the supply feeding it.</w:t>
      </w:r>
    </w:p>
    <w:p w14:paraId="3BEBD8B8" w14:textId="1D814693" w:rsidR="00E50ACA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lastRenderedPageBreak/>
        <w:t>Circuit (hand drawn/image)</w:t>
      </w:r>
    </w:p>
    <w:p w14:paraId="037D3432" w14:textId="75481DE1" w:rsidR="00AC04C1" w:rsidRDefault="00AC04C1" w:rsidP="00AC04C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6AAF3806" wp14:editId="5F051E9C">
            <wp:extent cx="2584450" cy="1458369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81" cy="147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C121" w14:textId="5B059546" w:rsidR="002C2164" w:rsidRPr="00AC04C1" w:rsidRDefault="002C2164" w:rsidP="00AC04C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Half wave rectification</w:t>
      </w:r>
    </w:p>
    <w:p w14:paraId="1B1ACE29" w14:textId="038E7735" w:rsidR="002C2164" w:rsidRDefault="002C2164" w:rsidP="00B82AB1">
      <w:pPr>
        <w:pStyle w:val="ListParagraph"/>
        <w:rPr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</w:pPr>
      <w:r>
        <w:rPr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794B2F44" wp14:editId="2554065C">
            <wp:extent cx="2664861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3" t="14970" r="17682" b="48197"/>
                    <a:stretch/>
                  </pic:blipFill>
                  <pic:spPr bwMode="auto">
                    <a:xfrm>
                      <a:off x="0" y="0"/>
                      <a:ext cx="2676463" cy="193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FD624" w14:textId="77777777" w:rsidR="002C2164" w:rsidRDefault="002C2164" w:rsidP="00B82AB1">
      <w:pPr>
        <w:pStyle w:val="ListParagraph"/>
        <w:rPr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</w:pPr>
    </w:p>
    <w:p w14:paraId="592FA330" w14:textId="42850144" w:rsidR="002C2164" w:rsidRPr="002C2164" w:rsidRDefault="002C2164" w:rsidP="002C2164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Full wave rectification</w:t>
      </w:r>
    </w:p>
    <w:p w14:paraId="3589A108" w14:textId="0CEF39A4" w:rsidR="00B82AB1" w:rsidRPr="002C2164" w:rsidRDefault="002C2164" w:rsidP="002C2164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601B456C" wp14:editId="579EAC9B">
            <wp:extent cx="2717800" cy="200424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69" t="13787" r="18237" b="48592"/>
                    <a:stretch/>
                  </pic:blipFill>
                  <pic:spPr bwMode="auto">
                    <a:xfrm>
                      <a:off x="0" y="0"/>
                      <a:ext cx="2722415" cy="200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77AEA" w14:textId="77777777" w:rsidR="00AC04C1" w:rsidRPr="00AC04C1" w:rsidRDefault="00AC04C1" w:rsidP="00AC04C1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47C4A3E5" w14:textId="4E026120" w:rsidR="00B82AB1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Measurement Data (Tabular form)</w:t>
      </w:r>
    </w:p>
    <w:p w14:paraId="6A301AD1" w14:textId="1A42BC6E" w:rsidR="00D01FAD" w:rsidRPr="00AC04C1" w:rsidRDefault="002C2164" w:rsidP="00AC04C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29194734" wp14:editId="38C3B4F9">
            <wp:extent cx="4057650" cy="192123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8" t="63619" r="54132" b="11760"/>
                    <a:stretch/>
                  </pic:blipFill>
                  <pic:spPr bwMode="auto">
                    <a:xfrm>
                      <a:off x="0" y="0"/>
                      <a:ext cx="4103711" cy="194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82465" w14:textId="225B0F7B" w:rsidR="002C2164" w:rsidRDefault="002C2164" w:rsidP="002C2164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lastRenderedPageBreak/>
        <w:t>Half wave rectification</w:t>
      </w:r>
    </w:p>
    <w:p w14:paraId="71EB99FF" w14:textId="500CF0E7" w:rsidR="002C2164" w:rsidRPr="00D01FAD" w:rsidRDefault="00D01FAD" w:rsidP="00D01FAD">
      <w:pPr>
        <w:pStyle w:val="ListParagraph"/>
        <w:ind w:left="1440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1070F241" wp14:editId="580A7277">
            <wp:extent cx="2781300" cy="2562225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009F" w14:textId="30223ABE" w:rsidR="002C2164" w:rsidRPr="002C2164" w:rsidRDefault="002C2164" w:rsidP="002C2164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Full wave rectification</w:t>
      </w:r>
    </w:p>
    <w:p w14:paraId="70BB0B2B" w14:textId="5756400A" w:rsidR="00AC04C1" w:rsidRPr="00AC04C1" w:rsidRDefault="00D01FAD" w:rsidP="00AC04C1">
      <w:pPr>
        <w:pStyle w:val="ListParagraph"/>
        <w:ind w:left="1440"/>
        <w:rPr>
          <w:rStyle w:val="normaltextrun"/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CB33509" wp14:editId="78E8C55B">
            <wp:extent cx="2501900" cy="21399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4BB" w14:textId="3AD02C92" w:rsidR="00B82AB1" w:rsidRPr="002C2164" w:rsidRDefault="00B82AB1" w:rsidP="002C2164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Graph (Image)/Screenshots</w:t>
      </w:r>
    </w:p>
    <w:p w14:paraId="6658003E" w14:textId="5F4AA1BF" w:rsidR="002C2164" w:rsidRDefault="002C2164" w:rsidP="002C2164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Half wave rectification</w:t>
      </w:r>
    </w:p>
    <w:p w14:paraId="4D2C0BE1" w14:textId="4428266D" w:rsidR="002C2164" w:rsidRPr="00D01FAD" w:rsidRDefault="00D01FAD" w:rsidP="00D01FAD">
      <w:pPr>
        <w:pStyle w:val="ListParagraph"/>
        <w:ind w:left="1440"/>
        <w:rPr>
          <w:rStyle w:val="normaltextrun"/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5AF2984E" wp14:editId="11A07D8A">
            <wp:extent cx="2501900" cy="14541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9C51" w14:textId="4C4B1797" w:rsidR="00AF6EAA" w:rsidRDefault="002C2164" w:rsidP="00AF6EAA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Full wave rectification</w:t>
      </w:r>
    </w:p>
    <w:p w14:paraId="0B4589AA" w14:textId="681B1225" w:rsidR="00D01FAD" w:rsidRDefault="00D01FAD" w:rsidP="00D01FAD">
      <w:pPr>
        <w:pStyle w:val="ListParagraph"/>
        <w:ind w:left="1440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1FF9A03A" wp14:editId="52C909E9">
            <wp:extent cx="2609850" cy="160655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16D7" w14:textId="593D2A8B" w:rsidR="00AC04C1" w:rsidRDefault="00AC04C1" w:rsidP="00D01FAD">
      <w:pPr>
        <w:pStyle w:val="ListParagraph"/>
        <w:ind w:left="1440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1A95FAD4" w14:textId="77777777" w:rsidR="00AC04C1" w:rsidRPr="00D01FAD" w:rsidRDefault="00AC04C1" w:rsidP="00D01FAD">
      <w:pPr>
        <w:pStyle w:val="ListParagraph"/>
        <w:ind w:left="1440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60C06313" w14:textId="04132434" w:rsidR="00B82AB1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Conclusion</w:t>
      </w:r>
    </w:p>
    <w:p w14:paraId="6D608062" w14:textId="77777777" w:rsidR="00AC04C1" w:rsidRDefault="00AC04C1" w:rsidP="00AC04C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75E9271D" w14:textId="79A8CE02" w:rsidR="00D01FAD" w:rsidRPr="00AC04C1" w:rsidRDefault="00D01FAD" w:rsidP="00D01FAD">
      <w:pPr>
        <w:pStyle w:val="ListParagraph"/>
        <w:numPr>
          <w:ilvl w:val="1"/>
          <w:numId w:val="7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F</w:t>
      </w:r>
      <w:r w:rsidRPr="00AC04C1">
        <w:rPr>
          <w:rFonts w:ascii="Lucida Sans Unicode" w:hAnsi="Lucida Sans Unicode" w:cs="Lucida Sans Unicode"/>
          <w:sz w:val="24"/>
          <w:szCs w:val="24"/>
        </w:rPr>
        <w:t>ilter</w:t>
      </w:r>
      <w:r w:rsidRPr="00AC04C1">
        <w:rPr>
          <w:rFonts w:ascii="Lucida Sans Unicode" w:hAnsi="Lucida Sans Unicode" w:cs="Lucida Sans Unicode"/>
          <w:sz w:val="24"/>
          <w:szCs w:val="24"/>
        </w:rPr>
        <w:t xml:space="preserve"> </w:t>
      </w:r>
      <w:r w:rsidRPr="00AC04C1">
        <w:rPr>
          <w:rFonts w:ascii="Lucida Sans Unicode" w:hAnsi="Lucida Sans Unicode" w:cs="Lucida Sans Unicode"/>
          <w:sz w:val="24"/>
          <w:szCs w:val="24"/>
        </w:rPr>
        <w:sym w:font="Wingdings" w:char="F0E0"/>
      </w:r>
      <w:r w:rsidRPr="00AC04C1">
        <w:rPr>
          <w:rFonts w:ascii="Lucida Sans Unicode" w:hAnsi="Lucida Sans Unicode" w:cs="Lucida Sans Unicode"/>
          <w:sz w:val="24"/>
          <w:szCs w:val="24"/>
        </w:rPr>
        <w:t xml:space="preserve"> </w:t>
      </w:r>
    </w:p>
    <w:p w14:paraId="0FF2ADBC" w14:textId="77777777" w:rsidR="00D01FAD" w:rsidRPr="00AC04C1" w:rsidRDefault="00D01FAD" w:rsidP="00443A9F">
      <w:pPr>
        <w:pStyle w:val="ListParagraph"/>
        <w:numPr>
          <w:ilvl w:val="2"/>
          <w:numId w:val="10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pass</w:t>
      </w:r>
      <w:r w:rsidRPr="00AC04C1">
        <w:rPr>
          <w:rFonts w:ascii="Lucida Sans Unicode" w:hAnsi="Lucida Sans Unicode" w:cs="Lucida Sans Unicode"/>
          <w:sz w:val="24"/>
          <w:szCs w:val="24"/>
        </w:rPr>
        <w:t>es</w:t>
      </w:r>
      <w:r w:rsidRPr="00AC04C1">
        <w:rPr>
          <w:rFonts w:ascii="Lucida Sans Unicode" w:hAnsi="Lucida Sans Unicode" w:cs="Lucida Sans Unicode"/>
          <w:sz w:val="24"/>
          <w:szCs w:val="24"/>
        </w:rPr>
        <w:t xml:space="preserve"> the dc component of the load</w:t>
      </w:r>
    </w:p>
    <w:p w14:paraId="156DFC33" w14:textId="39E4716B" w:rsidR="00D01FAD" w:rsidRPr="00AC04C1" w:rsidRDefault="00D01FAD" w:rsidP="00443A9F">
      <w:pPr>
        <w:pStyle w:val="ListParagraph"/>
        <w:numPr>
          <w:ilvl w:val="2"/>
          <w:numId w:val="10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 xml:space="preserve">blocks the ac component of the rectifier output </w:t>
      </w:r>
    </w:p>
    <w:p w14:paraId="3770EB59" w14:textId="3B3AAD24" w:rsidR="00D01FAD" w:rsidRPr="00AC04C1" w:rsidRDefault="00D01FAD" w:rsidP="00D01FAD">
      <w:pPr>
        <w:pStyle w:val="ListParagraph"/>
        <w:numPr>
          <w:ilvl w:val="1"/>
          <w:numId w:val="7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 xml:space="preserve">Capacitive filtering </w:t>
      </w:r>
      <w:r w:rsidR="00443A9F" w:rsidRPr="00AC04C1">
        <w:rPr>
          <w:rFonts w:ascii="Lucida Sans Unicode" w:hAnsi="Lucida Sans Unicode" w:cs="Lucida Sans Unicode"/>
          <w:sz w:val="24"/>
          <w:szCs w:val="24"/>
        </w:rPr>
        <w:sym w:font="Wingdings" w:char="F0E0"/>
      </w:r>
      <w:r w:rsidR="00443A9F" w:rsidRPr="00AC04C1">
        <w:rPr>
          <w:rFonts w:ascii="Lucida Sans Unicode" w:hAnsi="Lucida Sans Unicode" w:cs="Lucida Sans Unicode"/>
          <w:sz w:val="24"/>
          <w:szCs w:val="24"/>
        </w:rPr>
        <w:t xml:space="preserve"> </w:t>
      </w:r>
      <w:r w:rsidRPr="00AC04C1">
        <w:rPr>
          <w:rFonts w:ascii="Lucida Sans Unicode" w:hAnsi="Lucida Sans Unicode" w:cs="Lucida Sans Unicode"/>
          <w:sz w:val="24"/>
          <w:szCs w:val="24"/>
        </w:rPr>
        <w:t>smooth</w:t>
      </w:r>
      <w:r w:rsidR="00443A9F" w:rsidRPr="00AC04C1">
        <w:rPr>
          <w:rFonts w:ascii="Lucida Sans Unicode" w:hAnsi="Lucida Sans Unicode" w:cs="Lucida Sans Unicode"/>
          <w:sz w:val="24"/>
          <w:szCs w:val="24"/>
        </w:rPr>
        <w:t>s</w:t>
      </w:r>
      <w:r w:rsidRPr="00AC04C1">
        <w:rPr>
          <w:rFonts w:ascii="Lucida Sans Unicode" w:hAnsi="Lucida Sans Unicode" w:cs="Lucida Sans Unicode"/>
          <w:sz w:val="24"/>
          <w:szCs w:val="24"/>
        </w:rPr>
        <w:t xml:space="preserve"> DC output voltage</w:t>
      </w:r>
    </w:p>
    <w:p w14:paraId="551117C4" w14:textId="685221DE" w:rsidR="00AC04C1" w:rsidRPr="00AC04C1" w:rsidRDefault="00AC04C1" w:rsidP="00D01FAD">
      <w:pPr>
        <w:pStyle w:val="ListParagraph"/>
        <w:numPr>
          <w:ilvl w:val="1"/>
          <w:numId w:val="7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Capacitive filter on a full wave rectifier gives lesser ripple effect.</w:t>
      </w:r>
    </w:p>
    <w:p w14:paraId="02017F5E" w14:textId="77777777" w:rsidR="00D01FAD" w:rsidRDefault="00D01FAD" w:rsidP="00D01FAD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0E7FD7F3" w14:textId="41128483" w:rsidR="00D01FAD" w:rsidRDefault="00D01FAD" w:rsidP="00D01FAD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Discussions</w:t>
      </w:r>
    </w:p>
    <w:p w14:paraId="7E725AD2" w14:textId="77777777" w:rsidR="00AC04C1" w:rsidRPr="00AC04C1" w:rsidRDefault="00AC04C1" w:rsidP="00AC04C1">
      <w:pPr>
        <w:pStyle w:val="ListParagraph"/>
        <w:rPr>
          <w:rStyle w:val="normaltextrun"/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val="en-US"/>
        </w:rPr>
      </w:pPr>
    </w:p>
    <w:p w14:paraId="519152BA" w14:textId="77777777" w:rsidR="00443A9F" w:rsidRPr="00AC04C1" w:rsidRDefault="00443A9F" w:rsidP="00D01FAD">
      <w:pPr>
        <w:pStyle w:val="ListParagraph"/>
        <w:numPr>
          <w:ilvl w:val="1"/>
          <w:numId w:val="8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F</w:t>
      </w:r>
      <w:r w:rsidR="00D01FAD" w:rsidRPr="00AC04C1">
        <w:rPr>
          <w:rFonts w:ascii="Lucida Sans Unicode" w:hAnsi="Lucida Sans Unicode" w:cs="Lucida Sans Unicode"/>
          <w:sz w:val="24"/>
          <w:szCs w:val="24"/>
        </w:rPr>
        <w:t xml:space="preserve">ilter circuit can be </w:t>
      </w:r>
      <w:r w:rsidRPr="00AC04C1">
        <w:rPr>
          <w:rFonts w:ascii="Lucida Sans Unicode" w:hAnsi="Lucida Sans Unicode" w:cs="Lucida Sans Unicode"/>
          <w:sz w:val="24"/>
          <w:szCs w:val="24"/>
        </w:rPr>
        <w:t>made</w:t>
      </w:r>
      <w:r w:rsidR="00D01FAD" w:rsidRPr="00AC04C1">
        <w:rPr>
          <w:rFonts w:ascii="Lucida Sans Unicode" w:hAnsi="Lucida Sans Unicode" w:cs="Lucida Sans Unicode"/>
          <w:sz w:val="24"/>
          <w:szCs w:val="24"/>
        </w:rPr>
        <w:t xml:space="preserve"> by the combination of </w:t>
      </w:r>
    </w:p>
    <w:p w14:paraId="4173BA4C" w14:textId="13686B62" w:rsidR="00443A9F" w:rsidRPr="00AC04C1" w:rsidRDefault="00D01FAD" w:rsidP="00443A9F">
      <w:pPr>
        <w:pStyle w:val="ListParagraph"/>
        <w:numPr>
          <w:ilvl w:val="2"/>
          <w:numId w:val="9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 xml:space="preserve">capacitors </w:t>
      </w:r>
    </w:p>
    <w:p w14:paraId="511119EA" w14:textId="0601F032" w:rsidR="00443A9F" w:rsidRPr="00AC04C1" w:rsidRDefault="00D01FAD" w:rsidP="00443A9F">
      <w:pPr>
        <w:pStyle w:val="ListParagraph"/>
        <w:numPr>
          <w:ilvl w:val="2"/>
          <w:numId w:val="9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 xml:space="preserve">resistors </w:t>
      </w:r>
    </w:p>
    <w:p w14:paraId="598C2B7E" w14:textId="181C053F" w:rsidR="00D01FAD" w:rsidRPr="00AC04C1" w:rsidRDefault="00D01FAD" w:rsidP="00443A9F">
      <w:pPr>
        <w:pStyle w:val="ListParagraph"/>
        <w:numPr>
          <w:ilvl w:val="2"/>
          <w:numId w:val="9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inductors</w:t>
      </w:r>
    </w:p>
    <w:p w14:paraId="07D6F061" w14:textId="26830D41" w:rsidR="00443A9F" w:rsidRPr="00AC04C1" w:rsidRDefault="00D01FAD" w:rsidP="00D01FAD">
      <w:pPr>
        <w:pStyle w:val="ListParagraph"/>
        <w:numPr>
          <w:ilvl w:val="1"/>
          <w:numId w:val="8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Ripple Factor</w:t>
      </w:r>
      <w:r w:rsidR="00443A9F" w:rsidRPr="00AC04C1"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443A9F" w:rsidRPr="00AC04C1">
        <w:rPr>
          <w:rFonts w:ascii="Lucida Sans Unicode" w:hAnsi="Lucida Sans Unicode" w:cs="Lucida Sans Unicode"/>
          <w:sz w:val="24"/>
          <w:szCs w:val="24"/>
        </w:rPr>
        <w:sym w:font="Wingdings" w:char="F0E0"/>
      </w:r>
      <w:r w:rsidR="00443A9F" w:rsidRPr="00AC04C1">
        <w:rPr>
          <w:rFonts w:ascii="Lucida Sans Unicode" w:hAnsi="Lucida Sans Unicode" w:cs="Lucida Sans Unicode"/>
          <w:sz w:val="24"/>
          <w:szCs w:val="24"/>
        </w:rPr>
        <w:t xml:space="preserve"> </w:t>
      </w:r>
    </w:p>
    <w:p w14:paraId="47AA528A" w14:textId="63860379" w:rsidR="00443A9F" w:rsidRPr="00AC04C1" w:rsidRDefault="00D01FAD" w:rsidP="00443A9F">
      <w:pPr>
        <w:pStyle w:val="ListParagraph"/>
        <w:numPr>
          <w:ilvl w:val="2"/>
          <w:numId w:val="8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measure of effectiveness of a rectifier circuit</w:t>
      </w:r>
    </w:p>
    <w:p w14:paraId="0C95DB10" w14:textId="0CA0509B" w:rsidR="00D01FAD" w:rsidRPr="00AC04C1" w:rsidRDefault="00D01FAD" w:rsidP="00443A9F">
      <w:pPr>
        <w:pStyle w:val="ListParagraph"/>
        <w:numPr>
          <w:ilvl w:val="2"/>
          <w:numId w:val="8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 xml:space="preserve">ratio of RMS value of the AC component (ripple component) </w:t>
      </w:r>
      <w:proofErr w:type="spellStart"/>
      <w:r w:rsidRPr="00AC04C1">
        <w:rPr>
          <w:rFonts w:ascii="Lucida Sans Unicode" w:hAnsi="Lucida Sans Unicode" w:cs="Lucida Sans Unicode"/>
          <w:sz w:val="24"/>
          <w:szCs w:val="24"/>
        </w:rPr>
        <w:t>I</w:t>
      </w:r>
      <w:r w:rsidRPr="00AC04C1">
        <w:rPr>
          <w:rFonts w:ascii="Lucida Sans Unicode" w:hAnsi="Lucida Sans Unicode" w:cs="Lucida Sans Unicode"/>
          <w:sz w:val="24"/>
          <w:szCs w:val="24"/>
          <w:vertAlign w:val="subscript"/>
        </w:rPr>
        <w:t>rrms</w:t>
      </w:r>
      <w:proofErr w:type="spellEnd"/>
      <w:r w:rsidRPr="00AC04C1">
        <w:rPr>
          <w:rFonts w:ascii="Lucida Sans Unicode" w:hAnsi="Lucida Sans Unicode" w:cs="Lucida Sans Unicode"/>
          <w:sz w:val="24"/>
          <w:szCs w:val="24"/>
        </w:rPr>
        <w:t xml:space="preserve"> to the DC component </w:t>
      </w:r>
      <w:r w:rsidR="00443A9F" w:rsidRPr="00AC04C1">
        <w:rPr>
          <w:rFonts w:ascii="Lucida Sans Unicode" w:hAnsi="Lucida Sans Unicode" w:cs="Lucida Sans Unicode"/>
          <w:sz w:val="24"/>
          <w:szCs w:val="24"/>
        </w:rPr>
        <w:t>I</w:t>
      </w:r>
      <w:r w:rsidRPr="00AC04C1">
        <w:rPr>
          <w:rFonts w:ascii="Lucida Sans Unicode" w:hAnsi="Lucida Sans Unicode" w:cs="Lucida Sans Unicode"/>
          <w:sz w:val="24"/>
          <w:szCs w:val="24"/>
          <w:vertAlign w:val="subscript"/>
        </w:rPr>
        <w:t>DC</w:t>
      </w:r>
      <w:r w:rsidRPr="00AC04C1">
        <w:rPr>
          <w:rFonts w:ascii="Lucida Sans Unicode" w:hAnsi="Lucida Sans Unicode" w:cs="Lucida Sans Unicode"/>
          <w:sz w:val="24"/>
          <w:szCs w:val="24"/>
        </w:rPr>
        <w:t xml:space="preserve"> in the output waveform</w:t>
      </w:r>
    </w:p>
    <w:p w14:paraId="02CBC19C" w14:textId="293BB6C2" w:rsidR="00AF6EAA" w:rsidRPr="00AC04C1" w:rsidRDefault="00443A9F" w:rsidP="00D01FAD">
      <w:pPr>
        <w:pStyle w:val="ListParagraph"/>
        <w:numPr>
          <w:ilvl w:val="1"/>
          <w:numId w:val="8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C</w:t>
      </w:r>
      <w:r w:rsidR="00D01FAD" w:rsidRPr="00AC04C1">
        <w:rPr>
          <w:rFonts w:ascii="Lucida Sans Unicode" w:hAnsi="Lucida Sans Unicode" w:cs="Lucida Sans Unicode"/>
          <w:sz w:val="24"/>
          <w:szCs w:val="24"/>
        </w:rPr>
        <w:t>apacitor acts as a low-pass filter when used with a rectifier.</w:t>
      </w:r>
    </w:p>
    <w:p w14:paraId="5334F9DA" w14:textId="77777777" w:rsidR="00AC04C1" w:rsidRPr="00AC04C1" w:rsidRDefault="00BC6790" w:rsidP="00D01FAD">
      <w:pPr>
        <w:pStyle w:val="ListParagraph"/>
        <w:numPr>
          <w:ilvl w:val="1"/>
          <w:numId w:val="8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>The capacitor can more effectively reduce the ripple when the time between peaks is shorter.</w:t>
      </w:r>
      <w:r w:rsidR="00AC04C1" w:rsidRPr="00AC04C1">
        <w:rPr>
          <w:rFonts w:ascii="Lucida Sans Unicode" w:hAnsi="Lucida Sans Unicode" w:cs="Lucida Sans Unicode"/>
          <w:sz w:val="24"/>
          <w:szCs w:val="24"/>
        </w:rPr>
        <w:t xml:space="preserve"> </w:t>
      </w:r>
    </w:p>
    <w:p w14:paraId="72DEF2C9" w14:textId="3B796594" w:rsidR="00BC6790" w:rsidRPr="00AC04C1" w:rsidRDefault="00AC04C1" w:rsidP="00D01FAD">
      <w:pPr>
        <w:pStyle w:val="ListParagraph"/>
        <w:numPr>
          <w:ilvl w:val="1"/>
          <w:numId w:val="8"/>
        </w:numPr>
        <w:rPr>
          <w:rFonts w:ascii="Lucida Sans Unicode" w:hAnsi="Lucida Sans Unicode" w:cs="Lucida Sans Unicode"/>
          <w:sz w:val="24"/>
          <w:szCs w:val="24"/>
        </w:rPr>
      </w:pPr>
      <w:r w:rsidRPr="00AC04C1">
        <w:rPr>
          <w:rFonts w:ascii="Lucida Sans Unicode" w:hAnsi="Lucida Sans Unicode" w:cs="Lucida Sans Unicode"/>
          <w:sz w:val="24"/>
          <w:szCs w:val="24"/>
        </w:rPr>
        <w:t xml:space="preserve">Capacitive filter is more effective on a full wave rectifier. </w:t>
      </w:r>
    </w:p>
    <w:p w14:paraId="6AC69019" w14:textId="3D78009F" w:rsidR="00443A9F" w:rsidRDefault="00BC6790" w:rsidP="00AC04C1">
      <w:pPr>
        <w:pStyle w:val="ListParagraph"/>
        <w:ind w:left="1440"/>
        <w:rPr>
          <w:rStyle w:val="normaltextrun"/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6F708888" wp14:editId="1DC1EE4E">
            <wp:extent cx="4306041" cy="232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96" cy="237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97A6" w14:textId="77777777" w:rsidR="00AC04C1" w:rsidRPr="00AC04C1" w:rsidRDefault="00AC04C1" w:rsidP="00AC04C1">
      <w:pPr>
        <w:pStyle w:val="ListParagraph"/>
        <w:ind w:left="1440"/>
        <w:rPr>
          <w:rStyle w:val="normaltextrun"/>
          <w:rFonts w:ascii="Lucida Sans Unicode" w:hAnsi="Lucida Sans Unicode" w:cs="Lucida Sans Unicode"/>
        </w:rPr>
      </w:pPr>
    </w:p>
    <w:p w14:paraId="57EC4BA8" w14:textId="33DFE128" w:rsidR="00AF6EAA" w:rsidRDefault="00AF6EAA" w:rsidP="00D01FAD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lastRenderedPageBreak/>
        <w:t>Quiz</w:t>
      </w:r>
    </w:p>
    <w:p w14:paraId="2ECD8590" w14:textId="77777777" w:rsidR="00AC04C1" w:rsidRPr="00D01FAD" w:rsidRDefault="00AC04C1" w:rsidP="00AC04C1">
      <w:pPr>
        <w:pStyle w:val="ListParagraph"/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7243E8F6" w14:textId="2255FD8A" w:rsidR="00AF6EAA" w:rsidRDefault="00AF6EAA" w:rsidP="00AF6EAA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5C549378" wp14:editId="4186D384">
            <wp:extent cx="533709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5" t="12802" r="12807" b="6245"/>
                    <a:stretch/>
                  </pic:blipFill>
                  <pic:spPr bwMode="auto">
                    <a:xfrm>
                      <a:off x="0" y="0"/>
                      <a:ext cx="5341580" cy="3228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71EE0"/>
    <w:multiLevelType w:val="hybridMultilevel"/>
    <w:tmpl w:val="48901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D0521"/>
    <w:multiLevelType w:val="hybridMultilevel"/>
    <w:tmpl w:val="DE167A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C354C"/>
    <w:multiLevelType w:val="hybridMultilevel"/>
    <w:tmpl w:val="81CE3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1B5"/>
    <w:multiLevelType w:val="hybridMultilevel"/>
    <w:tmpl w:val="F978F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B5181"/>
    <w:multiLevelType w:val="hybridMultilevel"/>
    <w:tmpl w:val="2FCC08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97EC9"/>
    <w:multiLevelType w:val="multilevel"/>
    <w:tmpl w:val="90989F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48B80495"/>
    <w:multiLevelType w:val="hybridMultilevel"/>
    <w:tmpl w:val="D680A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F322D"/>
    <w:multiLevelType w:val="hybridMultilevel"/>
    <w:tmpl w:val="69A8D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B694E"/>
    <w:multiLevelType w:val="hybridMultilevel"/>
    <w:tmpl w:val="3A202BA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CE55CB"/>
    <w:multiLevelType w:val="hybridMultilevel"/>
    <w:tmpl w:val="3370A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A23AA"/>
    <w:multiLevelType w:val="multilevel"/>
    <w:tmpl w:val="C07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D77AC3"/>
    <w:multiLevelType w:val="hybridMultilevel"/>
    <w:tmpl w:val="A0F67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3410A2"/>
    <w:multiLevelType w:val="hybridMultilevel"/>
    <w:tmpl w:val="CA5A7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1039"/>
    <w:rsid w:val="00043CCD"/>
    <w:rsid w:val="002C2164"/>
    <w:rsid w:val="003A7863"/>
    <w:rsid w:val="003D3A8C"/>
    <w:rsid w:val="00443A9F"/>
    <w:rsid w:val="00795D48"/>
    <w:rsid w:val="00A10D62"/>
    <w:rsid w:val="00AB397D"/>
    <w:rsid w:val="00AC04C1"/>
    <w:rsid w:val="00AF6EAA"/>
    <w:rsid w:val="00B82AB1"/>
    <w:rsid w:val="00BC6790"/>
    <w:rsid w:val="00C56C67"/>
    <w:rsid w:val="00D01FAD"/>
    <w:rsid w:val="00D61039"/>
    <w:rsid w:val="00E50ACA"/>
    <w:rsid w:val="00EA4E35"/>
    <w:rsid w:val="00F3161A"/>
    <w:rsid w:val="00F9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F533"/>
  <w15:docId w15:val="{82FBE763-F548-DB41-84D2-FF003F4B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50ACA"/>
  </w:style>
  <w:style w:type="paragraph" w:styleId="ListParagraph">
    <w:name w:val="List Paragraph"/>
    <w:basedOn w:val="Normal"/>
    <w:uiPriority w:val="34"/>
    <w:qFormat/>
    <w:rsid w:val="00E5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\Documents\Template%20for%20Lab%20rec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B93165D420748A94852C5ABD932FF" ma:contentTypeVersion="3" ma:contentTypeDescription="Create a new document." ma:contentTypeScope="" ma:versionID="f1c1206f9537333ac6a5d6b1b36c2417">
  <xsd:schema xmlns:xsd="http://www.w3.org/2001/XMLSchema" xmlns:xs="http://www.w3.org/2001/XMLSchema" xmlns:p="http://schemas.microsoft.com/office/2006/metadata/properties" xmlns:ns2="592d9fb0-1a1d-4a9a-9e0b-69a672cb261c" targetNamespace="http://schemas.microsoft.com/office/2006/metadata/properties" ma:root="true" ma:fieldsID="7bd1a80e400a0b2e6198fb7bf677341c" ns2:_="">
    <xsd:import namespace="592d9fb0-1a1d-4a9a-9e0b-69a672cb26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d9fb0-1a1d-4a9a-9e0b-69a672cb2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A47A03-2EFB-4F06-9A91-77F550D091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8DC05-7C6D-4EAF-B227-876AEFC0A2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700E4C-89F7-48EF-A596-3E77ACCDB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d9fb0-1a1d-4a9a-9e0b-69a672cb2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Lab record.dotx</Template>
  <TotalTime>68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blahiri</dc:creator>
  <cp:keywords/>
  <dc:description/>
  <cp:lastModifiedBy>Mansi Uniyal</cp:lastModifiedBy>
  <cp:revision>7</cp:revision>
  <dcterms:created xsi:type="dcterms:W3CDTF">2020-09-15T14:30:00Z</dcterms:created>
  <dcterms:modified xsi:type="dcterms:W3CDTF">2020-10-08T05:45:00Z</dcterms:modified>
</cp:coreProperties>
</file>